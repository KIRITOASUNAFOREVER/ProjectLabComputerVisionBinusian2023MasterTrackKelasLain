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52635C9F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939A33D" w:rsidR="00321362" w:rsidRPr="00B67595" w:rsidRDefault="00FD2A5A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  <w:r w:rsidR="00D81D01">
              <w:rPr>
                <w:rFonts w:ascii="Arial Narrow" w:hAnsi="Arial Narrow" w:cs="Tahoma"/>
                <w:sz w:val="36"/>
              </w:rPr>
              <w:t>001</w:t>
            </w:r>
          </w:p>
          <w:p w14:paraId="36656A16" w14:textId="66B1D015" w:rsidR="00235C36" w:rsidRPr="00876A58" w:rsidRDefault="00FD2A5A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38084CE1" w:rsidR="00F80742" w:rsidRPr="00DF718C" w:rsidRDefault="00FD2A5A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8AE4A8A" w:rsidR="000732DF" w:rsidRPr="0036420F" w:rsidRDefault="00146A2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46A25">
              <w:rPr>
                <w:rFonts w:ascii="Arial" w:hAnsi="Arial" w:cs="Arial"/>
                <w:b/>
                <w:sz w:val="20"/>
              </w:rPr>
              <w:t>O222-COMP7116-LO01-00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B33F184" w:rsidR="00535DA7" w:rsidRPr="00FD2A5A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D2A5A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D2A5A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2B265B5" w14:textId="77777777" w:rsidR="00FD2A5A" w:rsidRDefault="00FD2A5A" w:rsidP="00FD2A5A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0F47E89" w14:textId="77777777" w:rsidR="00FD2A5A" w:rsidRDefault="00FD2A5A" w:rsidP="00FD2A5A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1EA726F0" w14:textId="77777777" w:rsidR="00FD2A5A" w:rsidRDefault="00FD2A5A" w:rsidP="00FD2A5A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0D8D7E83" w14:textId="77777777" w:rsidR="00FD2A5A" w:rsidRDefault="00FD2A5A" w:rsidP="00FD2A5A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083B1959" w14:textId="77777777" w:rsidR="00FD2A5A" w:rsidRDefault="00FD2A5A" w:rsidP="00FD2A5A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5E480FD2" w14:textId="77777777" w:rsidR="00FD2A5A" w:rsidRDefault="00FD2A5A" w:rsidP="00FD2A5A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D93D6BD" w14:textId="77777777" w:rsidR="00FD2A5A" w:rsidRDefault="00FD2A5A" w:rsidP="00FD2A5A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7BA1D644" w14:textId="77777777" w:rsidR="00FD2A5A" w:rsidRDefault="00FD2A5A" w:rsidP="00FD2A5A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AA5E518" w14:textId="77777777" w:rsidR="00FD2A5A" w:rsidRDefault="00FD2A5A" w:rsidP="00FD2A5A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19527CE6" w14:textId="77777777" w:rsidR="00FD2A5A" w:rsidRDefault="00FD2A5A" w:rsidP="00FD2A5A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C8E395B" w14:textId="77777777" w:rsidR="00FD2A5A" w:rsidRDefault="00FD2A5A" w:rsidP="00FD2A5A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73B1B92" w14:textId="77777777" w:rsidR="00FD2A5A" w:rsidRDefault="00FD2A5A" w:rsidP="00FD2A5A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19D7CC4" w14:textId="77777777" w:rsidR="00FD2A5A" w:rsidRDefault="00FD2A5A" w:rsidP="00FD2A5A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1C8450B" w14:textId="77777777" w:rsidR="00FD2A5A" w:rsidRDefault="00FD2A5A" w:rsidP="00FD2A5A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B0D88AC" w14:textId="77777777" w:rsidR="00FD2A5A" w:rsidRDefault="00FD2A5A" w:rsidP="00FD2A5A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140E183" w14:textId="77777777" w:rsidR="00FD2A5A" w:rsidRDefault="00FD2A5A" w:rsidP="00FD2A5A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1182CD0" w14:textId="77777777" w:rsidR="00FD2A5A" w:rsidRDefault="00FD2A5A" w:rsidP="00FD2A5A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277C19AE" w14:textId="77777777" w:rsidR="00FD2A5A" w:rsidRDefault="00FD2A5A" w:rsidP="00FD2A5A">
      <w:pPr>
        <w:spacing w:line="360" w:lineRule="auto"/>
        <w:ind w:left="360" w:hanging="360"/>
      </w:pPr>
    </w:p>
    <w:p w14:paraId="5EF1F430" w14:textId="77777777" w:rsidR="00FD2A5A" w:rsidRDefault="00FD2A5A" w:rsidP="00FD2A5A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0331B653" w14:textId="77777777" w:rsidR="00FD2A5A" w:rsidRDefault="00FD2A5A" w:rsidP="00FD2A5A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252C3C4F" w14:textId="77777777" w:rsidR="00FD2A5A" w:rsidRDefault="00FD2A5A" w:rsidP="00FD2A5A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D127859" w14:textId="77777777" w:rsidR="00FD2A5A" w:rsidRDefault="00FD2A5A" w:rsidP="00FD2A5A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389FAA0D" w14:textId="77777777" w:rsidR="00FD2A5A" w:rsidRDefault="00FD2A5A" w:rsidP="00FD2A5A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604B85A5" w14:textId="77777777" w:rsidR="00FD2A5A" w:rsidRDefault="00FD2A5A" w:rsidP="00FD2A5A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C52EB60" w14:textId="77777777" w:rsidR="00FD2A5A" w:rsidRDefault="00FD2A5A" w:rsidP="00FD2A5A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241C92F3" w14:textId="77777777" w:rsidR="00FD2A5A" w:rsidRDefault="00FD2A5A" w:rsidP="00FD2A5A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FD2A5A" w14:paraId="00AC646B" w14:textId="77777777" w:rsidTr="00FD2A5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E3C48" w14:textId="77777777" w:rsidR="00FD2A5A" w:rsidRDefault="00FD2A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299B855A" w14:textId="77777777" w:rsidR="00FD2A5A" w:rsidRDefault="00FD2A5A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79673" w14:textId="77777777" w:rsidR="00FD2A5A" w:rsidRDefault="00FD2A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1133A1EE" w14:textId="77777777" w:rsidR="00FD2A5A" w:rsidRDefault="00FD2A5A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FD2A5A" w14:paraId="4D289BA2" w14:textId="77777777" w:rsidTr="00FD2A5A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142A" w14:textId="77777777" w:rsidR="00FD2A5A" w:rsidRPr="00FD2A5A" w:rsidRDefault="00FD2A5A">
            <w:pPr>
              <w:jc w:val="center"/>
              <w:rPr>
                <w:bCs/>
              </w:rPr>
            </w:pPr>
            <w:r w:rsidRPr="00FD2A5A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9169" w14:textId="77777777" w:rsidR="00FD2A5A" w:rsidRPr="00FD2A5A" w:rsidRDefault="00FD2A5A">
            <w:pPr>
              <w:jc w:val="center"/>
              <w:rPr>
                <w:bCs/>
              </w:rPr>
            </w:pPr>
            <w:r w:rsidRPr="00FD2A5A">
              <w:rPr>
                <w:bCs/>
              </w:rPr>
              <w:t>60%</w:t>
            </w:r>
          </w:p>
        </w:tc>
      </w:tr>
    </w:tbl>
    <w:p w14:paraId="29E77B3B" w14:textId="77777777" w:rsidR="00FD2A5A" w:rsidRDefault="00FD2A5A" w:rsidP="00FD2A5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06F570F" w14:textId="77777777" w:rsidR="00FD2A5A" w:rsidRDefault="00FD2A5A" w:rsidP="00FD2A5A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3A6B9F02" w14:textId="77777777" w:rsidR="00FD2A5A" w:rsidRDefault="00FD2A5A" w:rsidP="00FD2A5A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FD2A5A" w14:paraId="07769777" w14:textId="77777777" w:rsidTr="00FD2A5A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FF148" w14:textId="77777777" w:rsidR="00FD2A5A" w:rsidRDefault="00FD2A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57984407" w14:textId="77777777" w:rsidR="00FD2A5A" w:rsidRDefault="00FD2A5A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D2A5A" w14:paraId="1B0AB70F" w14:textId="77777777" w:rsidTr="00FD2A5A">
        <w:trPr>
          <w:trHeight w:val="137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21CC" w14:textId="77777777" w:rsidR="00FD2A5A" w:rsidRPr="00FD2A5A" w:rsidRDefault="00FD2A5A" w:rsidP="00FD2A5A">
            <w:pPr>
              <w:rPr>
                <w:sz w:val="22"/>
                <w:szCs w:val="22"/>
                <w:lang w:eastAsia="en-US"/>
              </w:rPr>
            </w:pPr>
            <w:r w:rsidRPr="00FD2A5A">
              <w:t>Visual Studio Code</w:t>
            </w:r>
          </w:p>
          <w:p w14:paraId="55655491" w14:textId="77777777" w:rsidR="00FD2A5A" w:rsidRPr="00FD2A5A" w:rsidRDefault="00FD2A5A" w:rsidP="00FD2A5A">
            <w:r w:rsidRPr="00FD2A5A">
              <w:t>Python 3.7</w:t>
            </w:r>
          </w:p>
          <w:p w14:paraId="2B6A2721" w14:textId="77777777" w:rsidR="00FD2A5A" w:rsidRPr="00FD2A5A" w:rsidRDefault="00FD2A5A" w:rsidP="00FD2A5A">
            <w:r w:rsidRPr="00FD2A5A">
              <w:t>SciPy 1.5.0</w:t>
            </w:r>
          </w:p>
          <w:p w14:paraId="7A4097C1" w14:textId="226BD869" w:rsidR="00FD2A5A" w:rsidRDefault="00FD2A5A" w:rsidP="00FD2A5A">
            <w:pPr>
              <w:rPr>
                <w:bCs/>
                <w:highlight w:val="yellow"/>
              </w:rPr>
            </w:pPr>
            <w:r>
              <w:t>OpenCV 3.4.2.16</w:t>
            </w:r>
          </w:p>
        </w:tc>
      </w:tr>
    </w:tbl>
    <w:p w14:paraId="051D7C51" w14:textId="77777777" w:rsidR="00FD2A5A" w:rsidRDefault="00FD2A5A" w:rsidP="00FD2A5A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5736D5F0" w14:textId="77777777" w:rsidR="00FD2A5A" w:rsidRDefault="00FD2A5A" w:rsidP="00FD2A5A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FD2A5A" w14:paraId="2A5E37A9" w14:textId="77777777" w:rsidTr="00FD2A5A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BA3FF6" w14:textId="77777777" w:rsidR="00FD2A5A" w:rsidRDefault="00FD2A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1D34B02A" w14:textId="77777777" w:rsidR="00FD2A5A" w:rsidRDefault="00FD2A5A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56EF09" w14:textId="77777777" w:rsidR="00FD2A5A" w:rsidRDefault="00FD2A5A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671CF373" w14:textId="77777777" w:rsidR="00FD2A5A" w:rsidRDefault="00FD2A5A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FD2A5A" w14:paraId="4BF7FFCC" w14:textId="77777777" w:rsidTr="00FD2A5A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A14AD" w14:textId="1A6B78A5" w:rsidR="00FD2A5A" w:rsidRDefault="00FD2A5A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81938" w14:textId="4BC31628" w:rsidR="00FD2A5A" w:rsidRDefault="00FD2A5A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</w:tr>
    </w:tbl>
    <w:p w14:paraId="62A58503" w14:textId="3AB05550" w:rsidR="005B66A9" w:rsidRDefault="00FD2A5A" w:rsidP="00FD2A5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397AE1D3" w14:textId="77777777" w:rsidR="00CF7EC6" w:rsidRPr="00CF7EC6" w:rsidRDefault="00CF7EC6" w:rsidP="00CF7EC6">
      <w:pPr>
        <w:spacing w:after="240" w:line="360" w:lineRule="auto"/>
        <w:jc w:val="center"/>
        <w:rPr>
          <w:b/>
        </w:rPr>
      </w:pPr>
      <w:r w:rsidRPr="00CF7EC6">
        <w:rPr>
          <w:b/>
        </w:rPr>
        <w:t>Meet Bot</w:t>
      </w:r>
    </w:p>
    <w:p w14:paraId="3A363412" w14:textId="77777777" w:rsidR="00CF7EC6" w:rsidRPr="00CF7EC6" w:rsidRDefault="00CF7EC6" w:rsidP="00CF7EC6">
      <w:pPr>
        <w:spacing w:line="360" w:lineRule="auto"/>
        <w:jc w:val="both"/>
        <w:rPr>
          <w:bCs/>
        </w:rPr>
      </w:pPr>
      <w:r w:rsidRPr="00CF7EC6">
        <w:rPr>
          <w:b/>
        </w:rPr>
        <w:tab/>
        <w:t>Meet Bot</w:t>
      </w:r>
      <w:r w:rsidRPr="00CF7EC6">
        <w:rPr>
          <w:bCs/>
        </w:rPr>
        <w:t xml:space="preserve"> is a technology created by </w:t>
      </w:r>
      <w:r w:rsidRPr="00CF7EC6">
        <w:rPr>
          <w:b/>
        </w:rPr>
        <w:t>Lion Corp</w:t>
      </w:r>
      <w:r w:rsidRPr="00CF7EC6">
        <w:rPr>
          <w:bCs/>
        </w:rPr>
        <w:t xml:space="preserve"> to </w:t>
      </w:r>
      <w:r w:rsidRPr="00CF7EC6">
        <w:rPr>
          <w:b/>
        </w:rPr>
        <w:t>detect the faces of the participants</w:t>
      </w:r>
      <w:r w:rsidRPr="00CF7EC6">
        <w:rPr>
          <w:bCs/>
        </w:rPr>
        <w:t xml:space="preserve"> invited to the meeting by the CEO. </w:t>
      </w:r>
      <w:r w:rsidRPr="00CF7EC6">
        <w:rPr>
          <w:b/>
        </w:rPr>
        <w:t>The meeting with the CEO is divided into 2 rooms</w:t>
      </w:r>
      <w:r w:rsidRPr="00CF7EC6">
        <w:rPr>
          <w:bCs/>
        </w:rPr>
        <w:t xml:space="preserve"> and the </w:t>
      </w:r>
      <w:r w:rsidRPr="00CF7EC6">
        <w:rPr>
          <w:b/>
        </w:rPr>
        <w:t>participants have been divided into certain room</w:t>
      </w:r>
      <w:r w:rsidRPr="00CF7EC6">
        <w:rPr>
          <w:bCs/>
        </w:rPr>
        <w:t xml:space="preserve">s. Participants in </w:t>
      </w:r>
      <w:r w:rsidRPr="00CF7EC6">
        <w:rPr>
          <w:b/>
        </w:rPr>
        <w:t>room 1</w:t>
      </w:r>
      <w:r w:rsidRPr="00CF7EC6">
        <w:rPr>
          <w:bCs/>
        </w:rPr>
        <w:t xml:space="preserve"> are as follows: </w:t>
      </w:r>
      <w:r w:rsidRPr="00CF7EC6">
        <w:rPr>
          <w:b/>
        </w:rPr>
        <w:t>Elon Musk</w:t>
      </w:r>
      <w:r w:rsidRPr="00CF7EC6">
        <w:rPr>
          <w:bCs/>
        </w:rPr>
        <w:t xml:space="preserve">, </w:t>
      </w:r>
      <w:r w:rsidRPr="00CF7EC6">
        <w:rPr>
          <w:b/>
        </w:rPr>
        <w:t>Steve Jobs</w:t>
      </w:r>
      <w:r w:rsidRPr="00CF7EC6">
        <w:rPr>
          <w:bCs/>
        </w:rPr>
        <w:t xml:space="preserve">, </w:t>
      </w:r>
      <w:r w:rsidRPr="00CF7EC6">
        <w:rPr>
          <w:b/>
        </w:rPr>
        <w:t>Benedict Cumberbatc</w:t>
      </w:r>
      <w:r w:rsidRPr="00CF7EC6">
        <w:rPr>
          <w:bCs/>
        </w:rPr>
        <w:t xml:space="preserve">h, and </w:t>
      </w:r>
      <w:r w:rsidRPr="00CF7EC6">
        <w:rPr>
          <w:b/>
        </w:rPr>
        <w:t>Donald Trump</w:t>
      </w:r>
      <w:r w:rsidRPr="00CF7EC6">
        <w:rPr>
          <w:bCs/>
        </w:rPr>
        <w:t xml:space="preserve">. Participants in </w:t>
      </w:r>
      <w:r w:rsidRPr="00CF7EC6">
        <w:rPr>
          <w:b/>
        </w:rPr>
        <w:t>room 2</w:t>
      </w:r>
      <w:r w:rsidRPr="00CF7EC6">
        <w:rPr>
          <w:bCs/>
        </w:rPr>
        <w:t xml:space="preserve"> are as follows: </w:t>
      </w:r>
      <w:r w:rsidRPr="00CF7EC6">
        <w:rPr>
          <w:b/>
        </w:rPr>
        <w:t>IU</w:t>
      </w:r>
      <w:r w:rsidRPr="00CF7EC6">
        <w:rPr>
          <w:bCs/>
        </w:rPr>
        <w:t xml:space="preserve">, </w:t>
      </w:r>
      <w:r w:rsidRPr="00CF7EC6">
        <w:rPr>
          <w:b/>
        </w:rPr>
        <w:t>Kim Se Jeong</w:t>
      </w:r>
      <w:r w:rsidRPr="00CF7EC6">
        <w:rPr>
          <w:bCs/>
        </w:rPr>
        <w:t xml:space="preserve">, </w:t>
      </w:r>
      <w:r w:rsidRPr="00CF7EC6">
        <w:rPr>
          <w:b/>
        </w:rPr>
        <w:t>Kim Seon Ho,</w:t>
      </w:r>
      <w:r w:rsidRPr="00CF7EC6">
        <w:rPr>
          <w:bCs/>
        </w:rPr>
        <w:t xml:space="preserve"> and </w:t>
      </w:r>
      <w:r w:rsidRPr="00CF7EC6">
        <w:rPr>
          <w:b/>
        </w:rPr>
        <w:t>Rich Brian. Meet Bot</w:t>
      </w:r>
      <w:r w:rsidRPr="00CF7EC6">
        <w:rPr>
          <w:bCs/>
        </w:rPr>
        <w:t xml:space="preserve"> is responsible for </w:t>
      </w:r>
      <w:r w:rsidRPr="00CF7EC6">
        <w:rPr>
          <w:b/>
        </w:rPr>
        <w:t>ensuring that participants attend the designated room</w:t>
      </w:r>
      <w:r w:rsidRPr="00CF7EC6">
        <w:rPr>
          <w:bCs/>
        </w:rPr>
        <w:t xml:space="preserve">. If the participants enter the </w:t>
      </w:r>
      <w:r w:rsidRPr="00CF7EC6">
        <w:rPr>
          <w:b/>
        </w:rPr>
        <w:t>wrong room</w:t>
      </w:r>
      <w:r w:rsidRPr="00CF7EC6">
        <w:rPr>
          <w:bCs/>
        </w:rPr>
        <w:t xml:space="preserve">, the Meet Bot will </w:t>
      </w:r>
      <w:r w:rsidRPr="00CF7EC6">
        <w:rPr>
          <w:b/>
        </w:rPr>
        <w:t>give a warning</w:t>
      </w:r>
      <w:r w:rsidRPr="00CF7EC6">
        <w:rPr>
          <w:bCs/>
        </w:rPr>
        <w:t xml:space="preserve"> that the participant shouldn’t be there. As an </w:t>
      </w:r>
      <w:r w:rsidRPr="00CF7EC6">
        <w:rPr>
          <w:b/>
        </w:rPr>
        <w:t xml:space="preserve">artificial intelligence expert </w:t>
      </w:r>
      <w:r w:rsidRPr="00CF7EC6">
        <w:rPr>
          <w:bCs/>
        </w:rPr>
        <w:t xml:space="preserve">in </w:t>
      </w:r>
      <w:r w:rsidRPr="00CF7EC6">
        <w:rPr>
          <w:b/>
        </w:rPr>
        <w:t>Lion Corp</w:t>
      </w:r>
      <w:r w:rsidRPr="00CF7EC6">
        <w:t xml:space="preserve">, you are asked to create that feature using </w:t>
      </w:r>
      <w:r w:rsidRPr="00CF7EC6">
        <w:rPr>
          <w:b/>
        </w:rPr>
        <w:t xml:space="preserve">Python programming language </w:t>
      </w:r>
      <w:r w:rsidRPr="00CF7EC6">
        <w:t>and</w:t>
      </w:r>
      <w:r w:rsidRPr="00CF7EC6">
        <w:rPr>
          <w:b/>
        </w:rPr>
        <w:t xml:space="preserve"> OpenCv Library</w:t>
      </w:r>
      <w:r w:rsidRPr="00CF7EC6">
        <w:t>.</w:t>
      </w:r>
    </w:p>
    <w:p w14:paraId="4C7856E7" w14:textId="77777777" w:rsidR="00CF7EC6" w:rsidRPr="00CF7EC6" w:rsidRDefault="00CF7EC6" w:rsidP="00CF7EC6">
      <w:pPr>
        <w:tabs>
          <w:tab w:val="left" w:pos="1080"/>
        </w:tabs>
        <w:spacing w:line="360" w:lineRule="auto"/>
        <w:jc w:val="both"/>
      </w:pPr>
    </w:p>
    <w:p w14:paraId="3FAAB6E2" w14:textId="77777777" w:rsidR="00CF7EC6" w:rsidRPr="00CF7EC6" w:rsidRDefault="00CF7EC6" w:rsidP="00CF7EC6">
      <w:pPr>
        <w:pStyle w:val="ListParagraph"/>
        <w:numPr>
          <w:ilvl w:val="0"/>
          <w:numId w:val="16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EC6">
        <w:rPr>
          <w:rFonts w:ascii="Times New Roman" w:hAnsi="Times New Roman" w:cs="Times New Roman"/>
          <w:b/>
          <w:sz w:val="24"/>
          <w:szCs w:val="24"/>
        </w:rPr>
        <w:t>Dataset Description</w:t>
      </w:r>
    </w:p>
    <w:p w14:paraId="1336C336" w14:textId="77777777" w:rsidR="00CF7EC6" w:rsidRPr="00CF7EC6" w:rsidRDefault="00CF7EC6" w:rsidP="00CF7EC6">
      <w:pPr>
        <w:spacing w:line="360" w:lineRule="auto"/>
        <w:ind w:left="720"/>
        <w:jc w:val="both"/>
      </w:pPr>
      <w:r w:rsidRPr="00CF7EC6">
        <w:t xml:space="preserve">The given dataset contains a </w:t>
      </w:r>
      <w:r w:rsidRPr="00CF7EC6">
        <w:rPr>
          <w:b/>
        </w:rPr>
        <w:t>training dataset</w:t>
      </w:r>
      <w:r w:rsidRPr="00CF7EC6">
        <w:t xml:space="preserve"> consisting of </w:t>
      </w:r>
      <w:r w:rsidRPr="00CF7EC6">
        <w:rPr>
          <w:b/>
        </w:rPr>
        <w:t>10 profile images of</w:t>
      </w:r>
      <w:r w:rsidRPr="00CF7EC6">
        <w:t xml:space="preserve"> </w:t>
      </w:r>
      <w:r w:rsidRPr="00CF7EC6">
        <w:rPr>
          <w:b/>
          <w:bCs/>
        </w:rPr>
        <w:t>each</w:t>
      </w:r>
      <w:r w:rsidRPr="00CF7EC6">
        <w:rPr>
          <w:b/>
        </w:rPr>
        <w:t xml:space="preserve"> user</w:t>
      </w:r>
      <w:r w:rsidRPr="00CF7EC6">
        <w:t xml:space="preserve"> that already uploaded from the server and</w:t>
      </w:r>
      <w:r w:rsidRPr="00CF7EC6">
        <w:rPr>
          <w:b/>
        </w:rPr>
        <w:t xml:space="preserve"> testing images </w:t>
      </w:r>
      <w:r w:rsidRPr="00CF7EC6">
        <w:t xml:space="preserve">consisting of </w:t>
      </w:r>
      <w:r w:rsidRPr="00CF7EC6">
        <w:rPr>
          <w:b/>
        </w:rPr>
        <w:t>4</w:t>
      </w:r>
      <w:r w:rsidRPr="00CF7EC6">
        <w:t xml:space="preserve"> </w:t>
      </w:r>
      <w:r w:rsidRPr="00CF7EC6">
        <w:rPr>
          <w:b/>
        </w:rPr>
        <w:t>random user</w:t>
      </w:r>
      <w:r w:rsidRPr="00CF7EC6">
        <w:t>’</w:t>
      </w:r>
      <w:r w:rsidRPr="00CF7EC6">
        <w:rPr>
          <w:b/>
        </w:rPr>
        <w:t>s profile images in each room</w:t>
      </w:r>
      <w:r w:rsidRPr="00CF7EC6">
        <w:t>.</w:t>
      </w:r>
    </w:p>
    <w:p w14:paraId="36EBB08E" w14:textId="77777777" w:rsidR="00CF7EC6" w:rsidRPr="00CF7EC6" w:rsidRDefault="00CF7EC6" w:rsidP="00CF7EC6">
      <w:pPr>
        <w:spacing w:line="360" w:lineRule="auto"/>
        <w:ind w:left="720"/>
        <w:jc w:val="both"/>
      </w:pPr>
    </w:p>
    <w:p w14:paraId="0AE10B6F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Get Train Images Data</w:t>
      </w:r>
    </w:p>
    <w:p w14:paraId="76805E9D" w14:textId="77777777" w:rsidR="00CF7EC6" w:rsidRPr="00CF7EC6" w:rsidRDefault="00CF7EC6" w:rsidP="00CF7EC6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sz w:val="24"/>
          <w:szCs w:val="24"/>
        </w:rPr>
        <w:t xml:space="preserve">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image</w:t>
      </w:r>
      <w:r w:rsidRPr="00CF7EC6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training dataset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loaded</w:t>
      </w:r>
      <w:r w:rsidRPr="00CF7EC6">
        <w:rPr>
          <w:rFonts w:ascii="Times New Roman" w:hAnsi="Times New Roman" w:cs="Times New Roman"/>
          <w:sz w:val="24"/>
          <w:szCs w:val="24"/>
        </w:rPr>
        <w:t xml:space="preserve"> and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stored</w:t>
      </w:r>
      <w:r w:rsidRPr="00CF7EC6">
        <w:rPr>
          <w:rFonts w:ascii="Times New Roman" w:hAnsi="Times New Roman" w:cs="Times New Roman"/>
          <w:sz w:val="24"/>
          <w:szCs w:val="24"/>
        </w:rPr>
        <w:t xml:space="preserve"> into a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list of train images</w:t>
      </w:r>
      <w:r w:rsidRPr="00CF7EC6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CF7EC6">
        <w:rPr>
          <w:rFonts w:ascii="Times New Roman" w:hAnsi="Times New Roman" w:cs="Times New Roman"/>
          <w:sz w:val="24"/>
          <w:szCs w:val="24"/>
        </w:rPr>
        <w:t xml:space="preserve"> of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train images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be stored into a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list of train label images</w:t>
      </w:r>
      <w:r w:rsidRPr="00CF7EC6">
        <w:rPr>
          <w:rFonts w:ascii="Times New Roman" w:hAnsi="Times New Roman" w:cs="Times New Roman"/>
          <w:sz w:val="24"/>
          <w:szCs w:val="24"/>
        </w:rPr>
        <w:t xml:space="preserve">. Every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have a generated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image class id.</w:t>
      </w:r>
    </w:p>
    <w:p w14:paraId="35BA9D34" w14:textId="77777777" w:rsidR="00CF7EC6" w:rsidRPr="00CF7EC6" w:rsidRDefault="00CF7EC6" w:rsidP="00CF7EC6">
      <w:pPr>
        <w:spacing w:line="360" w:lineRule="auto"/>
        <w:jc w:val="both"/>
        <w:rPr>
          <w:b/>
          <w:bCs/>
        </w:rPr>
      </w:pPr>
    </w:p>
    <w:p w14:paraId="532DAA95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Detect Face and Filter</w:t>
      </w:r>
    </w:p>
    <w:p w14:paraId="19F5F60A" w14:textId="77777777" w:rsidR="00CF7EC6" w:rsidRPr="00CF7EC6" w:rsidRDefault="00CF7EC6" w:rsidP="00CF7EC6">
      <w:pPr>
        <w:spacing w:line="360" w:lineRule="auto"/>
        <w:ind w:left="644"/>
        <w:jc w:val="both"/>
      </w:pPr>
      <w:r w:rsidRPr="00CF7EC6">
        <w:rPr>
          <w:b/>
          <w:bCs/>
        </w:rPr>
        <w:t>Faces</w:t>
      </w:r>
      <w:r w:rsidRPr="00CF7EC6">
        <w:t xml:space="preserve"> inside the </w:t>
      </w:r>
      <w:r w:rsidRPr="00CF7EC6">
        <w:rPr>
          <w:b/>
          <w:bCs/>
        </w:rPr>
        <w:t>training</w:t>
      </w:r>
      <w:r w:rsidRPr="00CF7EC6">
        <w:t xml:space="preserve"> </w:t>
      </w:r>
      <w:r w:rsidRPr="00CF7EC6">
        <w:rPr>
          <w:b/>
          <w:bCs/>
        </w:rPr>
        <w:t>images</w:t>
      </w:r>
      <w:r w:rsidRPr="00CF7EC6">
        <w:t xml:space="preserve"> will be </w:t>
      </w:r>
      <w:r w:rsidRPr="00CF7EC6">
        <w:rPr>
          <w:b/>
          <w:bCs/>
        </w:rPr>
        <w:t>detected</w:t>
      </w:r>
      <w:r w:rsidRPr="00CF7EC6">
        <w:t xml:space="preserve"> and stored into a </w:t>
      </w:r>
      <w:r w:rsidRPr="00CF7EC6">
        <w:rPr>
          <w:b/>
          <w:bCs/>
        </w:rPr>
        <w:t>list</w:t>
      </w:r>
      <w:r w:rsidRPr="00CF7EC6">
        <w:t xml:space="preserve"> </w:t>
      </w:r>
      <w:r w:rsidRPr="00CF7EC6">
        <w:rPr>
          <w:b/>
          <w:bCs/>
        </w:rPr>
        <w:t>of</w:t>
      </w:r>
      <w:r w:rsidRPr="00CF7EC6">
        <w:t xml:space="preserve"> </w:t>
      </w:r>
      <w:r w:rsidRPr="00CF7EC6">
        <w:rPr>
          <w:b/>
          <w:bCs/>
        </w:rPr>
        <w:t>images</w:t>
      </w:r>
      <w:r w:rsidRPr="00CF7EC6">
        <w:t xml:space="preserve">. The </w:t>
      </w:r>
      <w:r w:rsidRPr="00CF7EC6">
        <w:rPr>
          <w:b/>
          <w:bCs/>
        </w:rPr>
        <w:t>position</w:t>
      </w:r>
      <w:r w:rsidRPr="00CF7EC6">
        <w:t xml:space="preserve"> and </w:t>
      </w:r>
      <w:r w:rsidRPr="00CF7EC6">
        <w:rPr>
          <w:b/>
          <w:bCs/>
        </w:rPr>
        <w:t>size</w:t>
      </w:r>
      <w:r w:rsidRPr="00CF7EC6">
        <w:t xml:space="preserve"> of the </w:t>
      </w:r>
      <w:r w:rsidRPr="00CF7EC6">
        <w:rPr>
          <w:b/>
          <w:bCs/>
        </w:rPr>
        <w:t>detected</w:t>
      </w:r>
      <w:r w:rsidRPr="00CF7EC6">
        <w:t xml:space="preserve"> </w:t>
      </w:r>
      <w:r w:rsidRPr="00CF7EC6">
        <w:rPr>
          <w:b/>
          <w:bCs/>
        </w:rPr>
        <w:t>face</w:t>
      </w:r>
      <w:r w:rsidRPr="00CF7EC6">
        <w:t xml:space="preserve"> will also be stored into a </w:t>
      </w:r>
      <w:r w:rsidRPr="00CF7EC6">
        <w:rPr>
          <w:b/>
          <w:bCs/>
        </w:rPr>
        <w:t>list of rectangles</w:t>
      </w:r>
      <w:r w:rsidRPr="00CF7EC6">
        <w:t xml:space="preserve">. You also need to </w:t>
      </w:r>
      <w:r w:rsidRPr="00CF7EC6">
        <w:rPr>
          <w:b/>
          <w:bCs/>
        </w:rPr>
        <w:t>filter</w:t>
      </w:r>
      <w:r w:rsidRPr="00CF7EC6">
        <w:t xml:space="preserve"> the training images if there are </w:t>
      </w:r>
      <w:r w:rsidRPr="00CF7EC6">
        <w:rPr>
          <w:b/>
          <w:bCs/>
        </w:rPr>
        <w:t>no faces or more than one face detected</w:t>
      </w:r>
      <w:r w:rsidRPr="00CF7EC6">
        <w:t>.</w:t>
      </w:r>
    </w:p>
    <w:p w14:paraId="0BECA44B" w14:textId="77777777" w:rsidR="00CF7EC6" w:rsidRPr="00CF7EC6" w:rsidRDefault="00CF7EC6" w:rsidP="00CF7EC6">
      <w:pPr>
        <w:spacing w:line="360" w:lineRule="auto"/>
        <w:jc w:val="both"/>
        <w:rPr>
          <w:b/>
          <w:bCs/>
        </w:rPr>
      </w:pPr>
    </w:p>
    <w:p w14:paraId="10678FBD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Train</w:t>
      </w:r>
    </w:p>
    <w:p w14:paraId="70020BDE" w14:textId="77777777" w:rsidR="00CF7EC6" w:rsidRPr="00CF7EC6" w:rsidRDefault="00CF7EC6" w:rsidP="00CF7EC6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sz w:val="24"/>
          <w:szCs w:val="24"/>
        </w:rPr>
        <w:t xml:space="preserve">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CF7EC6">
        <w:rPr>
          <w:rFonts w:ascii="Times New Roman" w:hAnsi="Times New Roman" w:cs="Times New Roman"/>
          <w:sz w:val="24"/>
          <w:szCs w:val="24"/>
        </w:rPr>
        <w:t xml:space="preserve"> of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face images</w:t>
      </w:r>
      <w:r w:rsidRPr="00CF7EC6">
        <w:rPr>
          <w:rFonts w:ascii="Times New Roman" w:hAnsi="Times New Roman" w:cs="Times New Roman"/>
          <w:sz w:val="24"/>
          <w:szCs w:val="24"/>
        </w:rPr>
        <w:t xml:space="preserve"> which already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detected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be used to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train</w:t>
      </w:r>
      <w:r w:rsidRPr="00CF7EC6">
        <w:rPr>
          <w:rFonts w:ascii="Times New Roman" w:hAnsi="Times New Roman" w:cs="Times New Roman"/>
          <w:sz w:val="24"/>
          <w:szCs w:val="24"/>
        </w:rPr>
        <w:t xml:space="preserve">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face recognizer</w:t>
      </w:r>
      <w:r w:rsidRPr="00CF7EC6">
        <w:rPr>
          <w:rFonts w:ascii="Times New Roman" w:hAnsi="Times New Roman" w:cs="Times New Roman"/>
          <w:sz w:val="24"/>
          <w:szCs w:val="24"/>
        </w:rPr>
        <w:t>.</w:t>
      </w:r>
    </w:p>
    <w:p w14:paraId="198E250F" w14:textId="77777777" w:rsidR="00CF7EC6" w:rsidRPr="00CF7EC6" w:rsidRDefault="00CF7EC6" w:rsidP="00CF7EC6">
      <w:pPr>
        <w:spacing w:line="360" w:lineRule="auto"/>
      </w:pPr>
    </w:p>
    <w:p w14:paraId="7D306904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Get Test Image Folders</w:t>
      </w:r>
    </w:p>
    <w:p w14:paraId="4539C3FA" w14:textId="77777777" w:rsidR="00CF7EC6" w:rsidRPr="00CF7EC6" w:rsidRDefault="00CF7EC6" w:rsidP="00CF7EC6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sz w:val="24"/>
          <w:szCs w:val="24"/>
        </w:rPr>
        <w:t xml:space="preserve">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image</w:t>
      </w:r>
      <w:r w:rsidRPr="00CF7EC6">
        <w:rPr>
          <w:rFonts w:ascii="Times New Roman" w:hAnsi="Times New Roman" w:cs="Times New Roman"/>
          <w:sz w:val="24"/>
          <w:szCs w:val="24"/>
        </w:rPr>
        <w:t xml:space="preserve"> folders from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testing dataset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stored</w:t>
      </w:r>
      <w:r w:rsidRPr="00CF7EC6">
        <w:rPr>
          <w:rFonts w:ascii="Times New Roman" w:hAnsi="Times New Roman" w:cs="Times New Roman"/>
          <w:sz w:val="24"/>
          <w:szCs w:val="24"/>
        </w:rPr>
        <w:t xml:space="preserve"> into a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list of test folders</w:t>
      </w:r>
      <w:r w:rsidRPr="00CF7EC6">
        <w:rPr>
          <w:rFonts w:ascii="Times New Roman" w:hAnsi="Times New Roman" w:cs="Times New Roman"/>
          <w:sz w:val="24"/>
          <w:szCs w:val="24"/>
        </w:rPr>
        <w:t>.</w:t>
      </w:r>
    </w:p>
    <w:p w14:paraId="54201BAB" w14:textId="77777777" w:rsidR="00CF7EC6" w:rsidRPr="00CF7EC6" w:rsidRDefault="00CF7EC6" w:rsidP="00CF7E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264C2" w14:textId="77777777" w:rsidR="00CF7EC6" w:rsidRPr="00CF7EC6" w:rsidRDefault="00CF7EC6" w:rsidP="00CF7EC6">
      <w:pPr>
        <w:spacing w:line="360" w:lineRule="auto"/>
        <w:jc w:val="both"/>
        <w:rPr>
          <w:b/>
          <w:bCs/>
        </w:rPr>
      </w:pPr>
    </w:p>
    <w:p w14:paraId="18704710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Get Test Image Data</w:t>
      </w:r>
    </w:p>
    <w:p w14:paraId="2662E989" w14:textId="77777777" w:rsidR="00CF7EC6" w:rsidRPr="00CF7EC6" w:rsidRDefault="00CF7EC6" w:rsidP="00CF7EC6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sz w:val="24"/>
          <w:szCs w:val="24"/>
        </w:rPr>
        <w:t xml:space="preserve">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image</w:t>
      </w:r>
      <w:r w:rsidRPr="00CF7EC6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testing dataset subfolder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loaded</w:t>
      </w:r>
      <w:r w:rsidRPr="00CF7EC6">
        <w:rPr>
          <w:rFonts w:ascii="Times New Roman" w:hAnsi="Times New Roman" w:cs="Times New Roman"/>
          <w:sz w:val="24"/>
          <w:szCs w:val="24"/>
        </w:rPr>
        <w:t xml:space="preserve"> and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stored</w:t>
      </w:r>
      <w:r w:rsidRPr="00CF7EC6">
        <w:rPr>
          <w:rFonts w:ascii="Times New Roman" w:hAnsi="Times New Roman" w:cs="Times New Roman"/>
          <w:sz w:val="24"/>
          <w:szCs w:val="24"/>
        </w:rPr>
        <w:t xml:space="preserve"> into a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list of images</w:t>
      </w:r>
      <w:r w:rsidRPr="00CF7EC6">
        <w:rPr>
          <w:rFonts w:ascii="Times New Roman" w:hAnsi="Times New Roman" w:cs="Times New Roman"/>
          <w:sz w:val="24"/>
          <w:szCs w:val="24"/>
        </w:rPr>
        <w:t>.</w:t>
      </w:r>
    </w:p>
    <w:p w14:paraId="3BA5F381" w14:textId="77777777" w:rsidR="00CF7EC6" w:rsidRPr="00CF7EC6" w:rsidRDefault="00CF7EC6" w:rsidP="00CF7EC6">
      <w:pPr>
        <w:spacing w:line="360" w:lineRule="auto"/>
        <w:jc w:val="both"/>
      </w:pPr>
    </w:p>
    <w:p w14:paraId="687B6152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Predict</w:t>
      </w:r>
    </w:p>
    <w:p w14:paraId="60516F3D" w14:textId="77777777" w:rsidR="00CF7EC6" w:rsidRPr="00CF7EC6" w:rsidRDefault="00CF7EC6" w:rsidP="00CF7EC6">
      <w:pPr>
        <w:spacing w:line="360" w:lineRule="auto"/>
        <w:ind w:left="644"/>
      </w:pPr>
      <w:r w:rsidRPr="00CF7EC6">
        <w:t xml:space="preserve">The </w:t>
      </w:r>
      <w:r w:rsidRPr="00CF7EC6">
        <w:rPr>
          <w:b/>
          <w:bCs/>
        </w:rPr>
        <w:t>list</w:t>
      </w:r>
      <w:r w:rsidRPr="00CF7EC6">
        <w:t xml:space="preserve"> of </w:t>
      </w:r>
      <w:r w:rsidRPr="00CF7EC6">
        <w:rPr>
          <w:b/>
          <w:bCs/>
        </w:rPr>
        <w:t>testing images</w:t>
      </w:r>
      <w:r w:rsidRPr="00CF7EC6">
        <w:t xml:space="preserve"> will be </w:t>
      </w:r>
      <w:r w:rsidRPr="00CF7EC6">
        <w:rPr>
          <w:b/>
          <w:bCs/>
        </w:rPr>
        <w:t>predicted</w:t>
      </w:r>
      <w:r w:rsidRPr="00CF7EC6">
        <w:t xml:space="preserve"> to </w:t>
      </w:r>
      <w:r w:rsidRPr="00CF7EC6">
        <w:rPr>
          <w:b/>
          <w:bCs/>
        </w:rPr>
        <w:t>produce</w:t>
      </w:r>
      <w:r w:rsidRPr="00CF7EC6">
        <w:t xml:space="preserve"> the </w:t>
      </w:r>
      <w:r w:rsidRPr="00CF7EC6">
        <w:rPr>
          <w:b/>
          <w:bCs/>
        </w:rPr>
        <w:t>prediction</w:t>
      </w:r>
      <w:r w:rsidRPr="00CF7EC6">
        <w:t xml:space="preserve"> </w:t>
      </w:r>
      <w:r w:rsidRPr="00CF7EC6">
        <w:rPr>
          <w:b/>
          <w:bCs/>
        </w:rPr>
        <w:t>result</w:t>
      </w:r>
      <w:r w:rsidRPr="00CF7EC6">
        <w:t xml:space="preserve"> based on a </w:t>
      </w:r>
      <w:r w:rsidRPr="00CF7EC6">
        <w:rPr>
          <w:b/>
          <w:bCs/>
        </w:rPr>
        <w:t>trained</w:t>
      </w:r>
      <w:r w:rsidRPr="00CF7EC6">
        <w:t xml:space="preserve"> </w:t>
      </w:r>
      <w:r w:rsidRPr="00CF7EC6">
        <w:rPr>
          <w:b/>
          <w:bCs/>
        </w:rPr>
        <w:t>recognizer</w:t>
      </w:r>
      <w:r w:rsidRPr="00CF7EC6">
        <w:t>.</w:t>
      </w:r>
    </w:p>
    <w:p w14:paraId="2F2558F1" w14:textId="77777777" w:rsidR="00CF7EC6" w:rsidRPr="00CF7EC6" w:rsidRDefault="00CF7EC6" w:rsidP="00CF7EC6">
      <w:pPr>
        <w:spacing w:line="360" w:lineRule="auto"/>
      </w:pPr>
    </w:p>
    <w:p w14:paraId="46D1F0F7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Check the Predicted User</w:t>
      </w:r>
    </w:p>
    <w:p w14:paraId="7F15FE48" w14:textId="77777777" w:rsidR="00CF7EC6" w:rsidRPr="00CF7EC6" w:rsidRDefault="00CF7EC6" w:rsidP="00CF7EC6">
      <w:pPr>
        <w:spacing w:line="360" w:lineRule="auto"/>
        <w:ind w:left="644"/>
      </w:pPr>
      <w:r w:rsidRPr="00CF7EC6">
        <w:t xml:space="preserve">The </w:t>
      </w:r>
      <w:r w:rsidRPr="00CF7EC6">
        <w:rPr>
          <w:b/>
          <w:bCs/>
        </w:rPr>
        <w:t>prediction result</w:t>
      </w:r>
      <w:r w:rsidRPr="00CF7EC6">
        <w:t xml:space="preserve"> is used to </w:t>
      </w:r>
      <w:r w:rsidRPr="00CF7EC6">
        <w:rPr>
          <w:b/>
          <w:bCs/>
        </w:rPr>
        <w:t>determine</w:t>
      </w:r>
      <w:r w:rsidRPr="00CF7EC6">
        <w:t xml:space="preserve"> if the predicted user is in the </w:t>
      </w:r>
      <w:r w:rsidRPr="00CF7EC6">
        <w:rPr>
          <w:b/>
          <w:bCs/>
        </w:rPr>
        <w:t>designed room or not</w:t>
      </w:r>
      <w:r w:rsidRPr="00CF7EC6">
        <w:t>.</w:t>
      </w:r>
    </w:p>
    <w:p w14:paraId="09C90619" w14:textId="77777777" w:rsidR="00CF7EC6" w:rsidRPr="00CF7EC6" w:rsidRDefault="00CF7EC6" w:rsidP="00CF7EC6">
      <w:pPr>
        <w:spacing w:line="360" w:lineRule="auto"/>
        <w:jc w:val="both"/>
        <w:rPr>
          <w:b/>
          <w:bCs/>
        </w:rPr>
      </w:pPr>
    </w:p>
    <w:p w14:paraId="7FFB9CF5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Write Prediction Result</w:t>
      </w:r>
    </w:p>
    <w:p w14:paraId="72C165D3" w14:textId="77777777" w:rsidR="00CF7EC6" w:rsidRPr="00CF7EC6" w:rsidRDefault="00CF7EC6" w:rsidP="00CF7EC6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sz w:val="24"/>
          <w:szCs w:val="24"/>
        </w:rPr>
        <w:t xml:space="preserve">The list of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prediction results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drawn</w:t>
      </w:r>
      <w:r w:rsidRPr="00CF7EC6">
        <w:rPr>
          <w:rFonts w:ascii="Times New Roman" w:hAnsi="Times New Roman" w:cs="Times New Roman"/>
          <w:sz w:val="24"/>
          <w:szCs w:val="24"/>
        </w:rPr>
        <w:t xml:space="preserve"> to every single test image. From the given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prediction results</w:t>
      </w:r>
      <w:r w:rsidRPr="00CF7EC6">
        <w:rPr>
          <w:rFonts w:ascii="Times New Roman" w:hAnsi="Times New Roman" w:cs="Times New Roman"/>
          <w:sz w:val="24"/>
          <w:szCs w:val="24"/>
        </w:rPr>
        <w:t>,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7EC6">
        <w:rPr>
          <w:rFonts w:ascii="Times New Roman" w:hAnsi="Times New Roman" w:cs="Times New Roman"/>
          <w:sz w:val="24"/>
          <w:szCs w:val="24"/>
        </w:rPr>
        <w:t xml:space="preserve">you also need to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CF7EC6">
        <w:rPr>
          <w:rFonts w:ascii="Times New Roman" w:hAnsi="Times New Roman" w:cs="Times New Roman"/>
          <w:sz w:val="24"/>
          <w:szCs w:val="24"/>
        </w:rPr>
        <w:t xml:space="preserve"> if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 xml:space="preserve">predicted user </w:t>
      </w:r>
      <w:r w:rsidRPr="00CF7EC6">
        <w:rPr>
          <w:rFonts w:ascii="Times New Roman" w:hAnsi="Times New Roman" w:cs="Times New Roman"/>
          <w:sz w:val="24"/>
          <w:szCs w:val="24"/>
        </w:rPr>
        <w:t>enters the designed room. Draw message “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[predicted user name] – present</w:t>
      </w:r>
      <w:r w:rsidRPr="00CF7EC6">
        <w:rPr>
          <w:rFonts w:ascii="Times New Roman" w:hAnsi="Times New Roman" w:cs="Times New Roman"/>
          <w:sz w:val="24"/>
          <w:szCs w:val="24"/>
        </w:rPr>
        <w:t xml:space="preserve">” with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green color</w:t>
      </w:r>
      <w:r w:rsidRPr="00CF7EC6">
        <w:rPr>
          <w:rFonts w:ascii="Times New Roman" w:hAnsi="Times New Roman" w:cs="Times New Roman"/>
          <w:sz w:val="24"/>
          <w:szCs w:val="24"/>
        </w:rPr>
        <w:t xml:space="preserve"> if the predicted user enters the designed room. Otherwise, draw message “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[predicted user name] – Shouldn’t be here</w:t>
      </w:r>
      <w:r w:rsidRPr="00CF7EC6">
        <w:rPr>
          <w:rFonts w:ascii="Times New Roman" w:hAnsi="Times New Roman" w:cs="Times New Roman"/>
          <w:sz w:val="24"/>
          <w:szCs w:val="24"/>
        </w:rPr>
        <w:t xml:space="preserve">” with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red color</w:t>
      </w:r>
      <w:r w:rsidRPr="00CF7EC6">
        <w:rPr>
          <w:rFonts w:ascii="Times New Roman" w:hAnsi="Times New Roman" w:cs="Times New Roman"/>
          <w:sz w:val="24"/>
          <w:szCs w:val="24"/>
        </w:rPr>
        <w:t>.</w:t>
      </w:r>
    </w:p>
    <w:p w14:paraId="006C558E" w14:textId="77777777" w:rsidR="00CF7EC6" w:rsidRPr="00CF7EC6" w:rsidRDefault="00CF7EC6" w:rsidP="00CF7EC6">
      <w:pPr>
        <w:spacing w:line="360" w:lineRule="auto"/>
        <w:jc w:val="both"/>
        <w:rPr>
          <w:b/>
          <w:bCs/>
        </w:rPr>
      </w:pPr>
    </w:p>
    <w:p w14:paraId="571ACC7A" w14:textId="77777777" w:rsidR="00CF7EC6" w:rsidRPr="00CF7EC6" w:rsidRDefault="00CF7EC6" w:rsidP="00CF7EC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Combine and Show Result</w:t>
      </w:r>
    </w:p>
    <w:p w14:paraId="3A233E63" w14:textId="77777777" w:rsidR="00CF7EC6" w:rsidRPr="00CF7EC6" w:rsidRDefault="00CF7EC6" w:rsidP="00CF7EC6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b/>
          <w:bCs/>
          <w:sz w:val="24"/>
          <w:szCs w:val="24"/>
        </w:rPr>
        <w:t>A list</w:t>
      </w:r>
      <w:r w:rsidRPr="00CF7EC6">
        <w:rPr>
          <w:rFonts w:ascii="Times New Roman" w:hAnsi="Times New Roman" w:cs="Times New Roman"/>
          <w:sz w:val="24"/>
          <w:szCs w:val="24"/>
        </w:rPr>
        <w:t xml:space="preserve"> of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testing images</w:t>
      </w:r>
      <w:r w:rsidRPr="00CF7EC6">
        <w:rPr>
          <w:rFonts w:ascii="Times New Roman" w:hAnsi="Times New Roman" w:cs="Times New Roman"/>
          <w:sz w:val="24"/>
          <w:szCs w:val="24"/>
        </w:rPr>
        <w:t xml:space="preserve"> that have been drawn will be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combined</w:t>
      </w:r>
      <w:r w:rsidRPr="00CF7EC6">
        <w:rPr>
          <w:rFonts w:ascii="Times New Roman" w:hAnsi="Times New Roman" w:cs="Times New Roman"/>
          <w:sz w:val="24"/>
          <w:szCs w:val="24"/>
        </w:rPr>
        <w:t xml:space="preserve"> into a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single image</w:t>
      </w:r>
      <w:r w:rsidRPr="00CF7EC6">
        <w:rPr>
          <w:rFonts w:ascii="Times New Roman" w:hAnsi="Times New Roman" w:cs="Times New Roman"/>
          <w:sz w:val="24"/>
          <w:szCs w:val="24"/>
        </w:rPr>
        <w:t xml:space="preserve"> for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each room</w:t>
      </w:r>
      <w:r w:rsidRPr="00CF7EC6">
        <w:rPr>
          <w:rFonts w:ascii="Times New Roman" w:hAnsi="Times New Roman" w:cs="Times New Roman"/>
          <w:sz w:val="24"/>
          <w:szCs w:val="24"/>
        </w:rPr>
        <w:t xml:space="preserve">. After being combined,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Pr="00CF7EC6">
        <w:rPr>
          <w:rFonts w:ascii="Times New Roman" w:hAnsi="Times New Roman" w:cs="Times New Roman"/>
          <w:sz w:val="24"/>
          <w:szCs w:val="24"/>
        </w:rPr>
        <w:t xml:space="preserve"> the </w:t>
      </w:r>
      <w:r w:rsidRPr="00CF7EC6">
        <w:rPr>
          <w:rFonts w:ascii="Times New Roman" w:hAnsi="Times New Roman" w:cs="Times New Roman"/>
          <w:b/>
          <w:bCs/>
          <w:sz w:val="24"/>
          <w:szCs w:val="24"/>
        </w:rPr>
        <w:t>final image result</w:t>
      </w:r>
      <w:r w:rsidRPr="00CF7EC6">
        <w:rPr>
          <w:rFonts w:ascii="Times New Roman" w:hAnsi="Times New Roman" w:cs="Times New Roman"/>
          <w:sz w:val="24"/>
          <w:szCs w:val="24"/>
        </w:rPr>
        <w:t>.</w:t>
      </w:r>
      <w:r w:rsidRPr="00CF7EC6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51D27A4" w14:textId="77777777" w:rsidR="00CF7EC6" w:rsidRPr="00CF7EC6" w:rsidRDefault="00CF7EC6" w:rsidP="00CF7EC6">
      <w:pPr>
        <w:keepNext/>
        <w:spacing w:line="360" w:lineRule="auto"/>
        <w:jc w:val="center"/>
      </w:pPr>
      <w:r w:rsidRPr="00CF7EC6">
        <w:rPr>
          <w:noProof/>
        </w:rPr>
        <w:lastRenderedPageBreak/>
        <w:drawing>
          <wp:inline distT="0" distB="0" distL="0" distR="0" wp14:anchorId="2C9964D4" wp14:editId="13BDE692">
            <wp:extent cx="6280785" cy="1203325"/>
            <wp:effectExtent l="19050" t="19050" r="2476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033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6A9F2" w14:textId="77777777" w:rsidR="00CF7EC6" w:rsidRPr="00CF7EC6" w:rsidRDefault="00CF7EC6" w:rsidP="00CF7EC6">
      <w:pPr>
        <w:pStyle w:val="Caption"/>
        <w:jc w:val="center"/>
        <w:rPr>
          <w:b/>
          <w:color w:val="auto"/>
        </w:rPr>
      </w:pPr>
      <w:r w:rsidRPr="00CF7EC6">
        <w:rPr>
          <w:b/>
          <w:color w:val="auto"/>
        </w:rPr>
        <w:t xml:space="preserve">Figure </w:t>
      </w:r>
      <w:r w:rsidRPr="00CF7EC6">
        <w:rPr>
          <w:b/>
          <w:color w:val="auto"/>
        </w:rPr>
        <w:fldChar w:fldCharType="begin"/>
      </w:r>
      <w:r w:rsidRPr="00CF7EC6">
        <w:rPr>
          <w:b/>
          <w:color w:val="auto"/>
        </w:rPr>
        <w:instrText xml:space="preserve"> SEQ Figure \* ARABIC </w:instrText>
      </w:r>
      <w:r w:rsidRPr="00CF7EC6">
        <w:rPr>
          <w:b/>
          <w:color w:val="auto"/>
        </w:rPr>
        <w:fldChar w:fldCharType="separate"/>
      </w:r>
      <w:r w:rsidRPr="00CF7EC6">
        <w:rPr>
          <w:b/>
          <w:noProof/>
          <w:color w:val="auto"/>
        </w:rPr>
        <w:t>1</w:t>
      </w:r>
      <w:r w:rsidRPr="00CF7EC6">
        <w:rPr>
          <w:b/>
          <w:color w:val="auto"/>
        </w:rPr>
        <w:fldChar w:fldCharType="end"/>
      </w:r>
      <w:r w:rsidRPr="00CF7EC6">
        <w:rPr>
          <w:b/>
          <w:color w:val="auto"/>
        </w:rPr>
        <w:t>. Image Final Result for Room 1</w:t>
      </w:r>
    </w:p>
    <w:p w14:paraId="1B32B45C" w14:textId="77777777" w:rsidR="00CF7EC6" w:rsidRPr="00CF7EC6" w:rsidRDefault="00CF7EC6" w:rsidP="00CF7EC6">
      <w:r w:rsidRPr="00CF7EC6">
        <w:rPr>
          <w:noProof/>
        </w:rPr>
        <w:drawing>
          <wp:inline distT="0" distB="0" distL="0" distR="0" wp14:anchorId="77432270" wp14:editId="658D13C1">
            <wp:extent cx="6280785" cy="1260475"/>
            <wp:effectExtent l="19050" t="19050" r="2476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60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DE240" w14:textId="77777777" w:rsidR="00CF7EC6" w:rsidRPr="00CF7EC6" w:rsidRDefault="00CF7EC6" w:rsidP="00CF7EC6"/>
    <w:p w14:paraId="781D66E5" w14:textId="77777777" w:rsidR="00CF7EC6" w:rsidRPr="00CF7EC6" w:rsidRDefault="00CF7EC6" w:rsidP="00CF7EC6">
      <w:pPr>
        <w:pStyle w:val="Caption"/>
        <w:jc w:val="center"/>
        <w:rPr>
          <w:b/>
          <w:color w:val="auto"/>
        </w:rPr>
      </w:pPr>
      <w:r w:rsidRPr="00CF7EC6">
        <w:rPr>
          <w:b/>
          <w:color w:val="auto"/>
        </w:rPr>
        <w:t>Figure 2. Image Final Result for Room 2</w:t>
      </w:r>
    </w:p>
    <w:p w14:paraId="1B01617F" w14:textId="77777777" w:rsidR="00CF7EC6" w:rsidRPr="00CF7EC6" w:rsidRDefault="00CF7EC6" w:rsidP="00CF7EC6">
      <w:pPr>
        <w:spacing w:line="360" w:lineRule="auto"/>
        <w:jc w:val="both"/>
      </w:pPr>
    </w:p>
    <w:p w14:paraId="1F060ABF" w14:textId="77777777" w:rsidR="00CF7EC6" w:rsidRPr="00CF7EC6" w:rsidRDefault="00CF7EC6" w:rsidP="00CF7EC6">
      <w:pPr>
        <w:spacing w:line="360" w:lineRule="auto"/>
        <w:jc w:val="both"/>
        <w:rPr>
          <w:b/>
          <w:u w:val="single"/>
        </w:rPr>
      </w:pPr>
      <w:r w:rsidRPr="00CF7EC6">
        <w:rPr>
          <w:b/>
          <w:u w:val="single"/>
        </w:rPr>
        <w:t>Guidelines:</w:t>
      </w:r>
    </w:p>
    <w:p w14:paraId="45D71169" w14:textId="77777777" w:rsidR="00CF7EC6" w:rsidRPr="00CF7EC6" w:rsidRDefault="00CF7EC6" w:rsidP="00CF7EC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b/>
          <w:sz w:val="24"/>
          <w:szCs w:val="24"/>
        </w:rPr>
        <w:t>All</w:t>
      </w:r>
      <w:r w:rsidRPr="00CF7EC6">
        <w:rPr>
          <w:rFonts w:ascii="Times New Roman" w:hAnsi="Times New Roman" w:cs="Times New Roman"/>
          <w:sz w:val="24"/>
          <w:szCs w:val="24"/>
        </w:rPr>
        <w:t xml:space="preserve"> the </w:t>
      </w:r>
      <w:r w:rsidRPr="00CF7EC6">
        <w:rPr>
          <w:rFonts w:ascii="Times New Roman" w:hAnsi="Times New Roman" w:cs="Times New Roman"/>
          <w:b/>
          <w:sz w:val="24"/>
          <w:szCs w:val="24"/>
        </w:rPr>
        <w:t>steps mentioned in the case</w:t>
      </w:r>
      <w:r w:rsidRPr="00CF7EC6"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CF7EC6">
        <w:rPr>
          <w:rFonts w:ascii="Times New Roman" w:hAnsi="Times New Roman" w:cs="Times New Roman"/>
          <w:b/>
          <w:sz w:val="24"/>
          <w:szCs w:val="24"/>
        </w:rPr>
        <w:t>put</w:t>
      </w:r>
      <w:r w:rsidRPr="00CF7EC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CF7EC6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CF7EC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CF7EC6">
        <w:rPr>
          <w:rFonts w:ascii="Times New Roman" w:hAnsi="Times New Roman" w:cs="Times New Roman"/>
          <w:b/>
          <w:sz w:val="24"/>
          <w:szCs w:val="24"/>
        </w:rPr>
        <w:t>template</w:t>
      </w:r>
      <w:r w:rsidRPr="00CF7EC6">
        <w:rPr>
          <w:rFonts w:ascii="Times New Roman" w:hAnsi="Times New Roman" w:cs="Times New Roman"/>
          <w:sz w:val="24"/>
          <w:szCs w:val="24"/>
        </w:rPr>
        <w:t xml:space="preserve">. </w:t>
      </w:r>
      <w:r w:rsidRPr="00CF7EC6">
        <w:rPr>
          <w:rFonts w:ascii="Times New Roman" w:hAnsi="Times New Roman" w:cs="Times New Roman"/>
          <w:b/>
          <w:sz w:val="24"/>
          <w:szCs w:val="24"/>
        </w:rPr>
        <w:t>All codes written</w:t>
      </w:r>
      <w:r w:rsidRPr="00CF7EC6">
        <w:rPr>
          <w:rFonts w:ascii="Times New Roman" w:hAnsi="Times New Roman" w:cs="Times New Roman"/>
          <w:sz w:val="24"/>
          <w:szCs w:val="24"/>
        </w:rPr>
        <w:t xml:space="preserve"> </w:t>
      </w:r>
      <w:r w:rsidRPr="00CF7EC6">
        <w:rPr>
          <w:rFonts w:ascii="Times New Roman" w:hAnsi="Times New Roman" w:cs="Times New Roman"/>
          <w:b/>
          <w:sz w:val="24"/>
          <w:szCs w:val="24"/>
        </w:rPr>
        <w:t>outside</w:t>
      </w:r>
      <w:r w:rsidRPr="00CF7EC6">
        <w:rPr>
          <w:rFonts w:ascii="Times New Roman" w:hAnsi="Times New Roman" w:cs="Times New Roman"/>
          <w:sz w:val="24"/>
          <w:szCs w:val="24"/>
        </w:rPr>
        <w:t xml:space="preserve"> the </w:t>
      </w:r>
      <w:r w:rsidRPr="00CF7EC6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CF7EC6">
        <w:rPr>
          <w:rFonts w:ascii="Times New Roman" w:hAnsi="Times New Roman" w:cs="Times New Roman"/>
          <w:sz w:val="24"/>
          <w:szCs w:val="24"/>
        </w:rPr>
        <w:t xml:space="preserve"> will </w:t>
      </w:r>
      <w:r w:rsidRPr="00CF7EC6">
        <w:rPr>
          <w:rFonts w:ascii="Times New Roman" w:hAnsi="Times New Roman" w:cs="Times New Roman"/>
          <w:b/>
          <w:sz w:val="24"/>
          <w:szCs w:val="24"/>
        </w:rPr>
        <w:t>not be marked</w:t>
      </w:r>
      <w:r w:rsidRPr="00CF7E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3C2AF" w14:textId="77777777" w:rsidR="00CF7EC6" w:rsidRPr="00CF7EC6" w:rsidRDefault="00CF7EC6" w:rsidP="00CF7EC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sz w:val="24"/>
          <w:szCs w:val="24"/>
        </w:rPr>
        <w:t xml:space="preserve">Do not </w:t>
      </w:r>
      <w:r w:rsidRPr="00CF7EC6">
        <w:rPr>
          <w:rFonts w:ascii="Times New Roman" w:hAnsi="Times New Roman" w:cs="Times New Roman"/>
          <w:b/>
          <w:sz w:val="24"/>
          <w:szCs w:val="24"/>
        </w:rPr>
        <w:t>modify</w:t>
      </w:r>
      <w:r w:rsidRPr="00CF7EC6">
        <w:rPr>
          <w:rFonts w:ascii="Times New Roman" w:hAnsi="Times New Roman" w:cs="Times New Roman"/>
          <w:sz w:val="24"/>
          <w:szCs w:val="24"/>
        </w:rPr>
        <w:t xml:space="preserve"> or </w:t>
      </w:r>
      <w:r w:rsidRPr="00CF7EC6">
        <w:rPr>
          <w:rFonts w:ascii="Times New Roman" w:hAnsi="Times New Roman" w:cs="Times New Roman"/>
          <w:b/>
          <w:sz w:val="24"/>
          <w:szCs w:val="24"/>
        </w:rPr>
        <w:t>erase</w:t>
      </w:r>
      <w:r w:rsidRPr="00CF7EC6">
        <w:rPr>
          <w:rFonts w:ascii="Times New Roman" w:hAnsi="Times New Roman" w:cs="Times New Roman"/>
          <w:sz w:val="24"/>
          <w:szCs w:val="24"/>
        </w:rPr>
        <w:t xml:space="preserve"> </w:t>
      </w:r>
      <w:r w:rsidRPr="00CF7EC6">
        <w:rPr>
          <w:rFonts w:ascii="Times New Roman" w:hAnsi="Times New Roman" w:cs="Times New Roman"/>
          <w:b/>
          <w:sz w:val="24"/>
          <w:szCs w:val="24"/>
        </w:rPr>
        <w:t>any</w:t>
      </w:r>
      <w:r w:rsidRPr="00CF7EC6">
        <w:rPr>
          <w:rFonts w:ascii="Times New Roman" w:hAnsi="Times New Roman" w:cs="Times New Roman"/>
          <w:sz w:val="24"/>
          <w:szCs w:val="24"/>
        </w:rPr>
        <w:t xml:space="preserve"> </w:t>
      </w:r>
      <w:r w:rsidRPr="00CF7EC6">
        <w:rPr>
          <w:rFonts w:ascii="Times New Roman" w:hAnsi="Times New Roman" w:cs="Times New Roman"/>
          <w:b/>
          <w:sz w:val="24"/>
          <w:szCs w:val="24"/>
        </w:rPr>
        <w:t>codes</w:t>
      </w:r>
      <w:r w:rsidRPr="00CF7EC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CF7EC6">
        <w:rPr>
          <w:rFonts w:ascii="Times New Roman" w:hAnsi="Times New Roman" w:cs="Times New Roman"/>
          <w:b/>
          <w:sz w:val="24"/>
          <w:szCs w:val="24"/>
        </w:rPr>
        <w:t>template</w:t>
      </w:r>
      <w:r w:rsidRPr="00CF7EC6">
        <w:rPr>
          <w:rFonts w:ascii="Times New Roman" w:hAnsi="Times New Roman" w:cs="Times New Roman"/>
          <w:sz w:val="24"/>
          <w:szCs w:val="24"/>
        </w:rPr>
        <w:t>.</w:t>
      </w:r>
    </w:p>
    <w:p w14:paraId="7F108FBC" w14:textId="77777777" w:rsidR="00CF7EC6" w:rsidRPr="00CF7EC6" w:rsidRDefault="00CF7EC6" w:rsidP="00CF7EC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7092C" w14:textId="77777777" w:rsidR="00CF7EC6" w:rsidRPr="00CF7EC6" w:rsidRDefault="00CF7EC6" w:rsidP="00CF7EC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7EC6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14:paraId="40D7A9C9" w14:textId="77777777" w:rsidR="00CF7EC6" w:rsidRPr="00CF7EC6" w:rsidRDefault="00CF7EC6" w:rsidP="00CF7EC6">
      <w:pPr>
        <w:pStyle w:val="ListParagraph"/>
        <w:numPr>
          <w:ilvl w:val="2"/>
          <w:numId w:val="15"/>
        </w:numPr>
        <w:tabs>
          <w:tab w:val="clear" w:pos="21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EC6">
        <w:rPr>
          <w:rFonts w:ascii="Times New Roman" w:hAnsi="Times New Roman" w:cs="Times New Roman"/>
          <w:sz w:val="24"/>
          <w:szCs w:val="24"/>
        </w:rPr>
        <w:t>The dataset is obtained from Google Image</w:t>
      </w:r>
    </w:p>
    <w:p w14:paraId="16D13FD1" w14:textId="316CE430" w:rsidR="00BC6DE8" w:rsidRPr="00CF7EC6" w:rsidRDefault="00BC6DE8"/>
    <w:sectPr w:rsidR="00BC6DE8" w:rsidRPr="00CF7EC6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F45F" w14:textId="77777777" w:rsidR="002C1343" w:rsidRDefault="002C1343" w:rsidP="00273E4A">
      <w:r>
        <w:separator/>
      </w:r>
    </w:p>
  </w:endnote>
  <w:endnote w:type="continuationSeparator" w:id="0">
    <w:p w14:paraId="52F63EA1" w14:textId="77777777" w:rsidR="002C1343" w:rsidRDefault="002C134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CEFE" w14:textId="77777777" w:rsidR="002C1343" w:rsidRDefault="002C1343" w:rsidP="00273E4A">
      <w:r>
        <w:separator/>
      </w:r>
    </w:p>
  </w:footnote>
  <w:footnote w:type="continuationSeparator" w:id="0">
    <w:p w14:paraId="1C4DCA15" w14:textId="77777777" w:rsidR="002C1343" w:rsidRDefault="002C134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F809EBF" w:rsidR="005D0782" w:rsidRDefault="00FD2A5A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FD2A5A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425258"/>
    <w:multiLevelType w:val="hybridMultilevel"/>
    <w:tmpl w:val="29109A96"/>
    <w:lvl w:ilvl="0" w:tplc="3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20319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B86D8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  <w:num w:numId="14">
    <w:abstractNumId w:val="4"/>
  </w:num>
  <w:num w:numId="15">
    <w:abstractNumId w:val="15"/>
  </w:num>
  <w:num w:numId="16">
    <w:abstractNumId w:val="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46A25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343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184D"/>
    <w:rsid w:val="00CD64BC"/>
    <w:rsid w:val="00CE25DE"/>
    <w:rsid w:val="00CF11B0"/>
    <w:rsid w:val="00CF7EC6"/>
    <w:rsid w:val="00D22C95"/>
    <w:rsid w:val="00D30822"/>
    <w:rsid w:val="00D3685C"/>
    <w:rsid w:val="00D37E0D"/>
    <w:rsid w:val="00D47C75"/>
    <w:rsid w:val="00D60A6D"/>
    <w:rsid w:val="00D67DFC"/>
    <w:rsid w:val="00D81D01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D2A5A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D2A5A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F7EC6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Chandra Tan</cp:lastModifiedBy>
  <cp:revision>6</cp:revision>
  <dcterms:created xsi:type="dcterms:W3CDTF">2021-07-08T07:21:00Z</dcterms:created>
  <dcterms:modified xsi:type="dcterms:W3CDTF">2021-09-14T08:24:00Z</dcterms:modified>
</cp:coreProperties>
</file>